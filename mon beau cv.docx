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14:paraId="00FBB2A3" w14:textId="77777777" w:rsidTr="00E06E4D">
        <w:trPr>
          <w:trHeight w:val="4410"/>
        </w:trPr>
        <w:tc>
          <w:tcPr>
            <w:tcW w:w="3600" w:type="dxa"/>
            <w:vAlign w:val="bottom"/>
          </w:tcPr>
          <w:p w14:paraId="5B4936EF" w14:textId="77777777" w:rsidR="00E82626" w:rsidRDefault="00E82626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</w:p>
          <w:p w14:paraId="5F0CAE00" w14:textId="3178B974" w:rsidR="001B2ABD" w:rsidRPr="008F2702" w:rsidRDefault="008C1AF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E139ADA" wp14:editId="7F6F6DE7">
                  <wp:extent cx="2133600" cy="2200275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7C1B9B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83BC87A" w14:textId="4021A3E0" w:rsidR="001B2ABD" w:rsidRPr="008F2702" w:rsidRDefault="00B93A5C" w:rsidP="001B2ABD">
            <w:pPr>
              <w:pStyle w:val="Titre"/>
            </w:pPr>
            <w:r>
              <w:t>khasa</w:t>
            </w:r>
          </w:p>
          <w:p w14:paraId="1886A885" w14:textId="54C3286B" w:rsidR="001B2ABD" w:rsidRPr="008F2702" w:rsidRDefault="007937B3" w:rsidP="008F2702">
            <w:pPr>
              <w:pStyle w:val="Sous-titre"/>
            </w:pPr>
            <w:r w:rsidRPr="005A6F6C">
              <w:rPr>
                <w:spacing w:val="2"/>
                <w:w w:val="50"/>
              </w:rPr>
              <w:t>Développeur web full stac</w:t>
            </w:r>
            <w:r w:rsidRPr="005A6F6C">
              <w:rPr>
                <w:spacing w:val="4"/>
                <w:w w:val="50"/>
              </w:rPr>
              <w:t>k</w:t>
            </w:r>
          </w:p>
        </w:tc>
      </w:tr>
      <w:tr w:rsidR="001B2ABD" w:rsidRPr="008F2702" w14:paraId="7B0A1D59" w14:textId="77777777" w:rsidTr="00E06E4D">
        <w:tc>
          <w:tcPr>
            <w:tcW w:w="3600" w:type="dxa"/>
          </w:tcPr>
          <w:sdt>
            <w:sdtPr>
              <w:id w:val="-1711873194"/>
              <w:placeholder>
                <w:docPart w:val="C64C98B17F2046DE95D9670FBE92A7DC"/>
              </w:placeholder>
              <w:temporary/>
              <w:showingPlcHdr/>
              <w15:appearance w15:val="hidden"/>
            </w:sdtPr>
            <w:sdtEndPr/>
            <w:sdtContent>
              <w:p w14:paraId="5300D328" w14:textId="77777777" w:rsidR="001B2ABD" w:rsidRPr="008F2702" w:rsidRDefault="00036450" w:rsidP="00036450">
                <w:pPr>
                  <w:pStyle w:val="Titre3"/>
                </w:pPr>
                <w:r w:rsidRPr="008F2702">
                  <w:rPr>
                    <w:lang w:bidi="fr-FR"/>
                  </w:rPr>
                  <w:t>Profil</w:t>
                </w:r>
              </w:p>
            </w:sdtContent>
          </w:sdt>
          <w:p w14:paraId="72A15B8D" w14:textId="61268A86" w:rsidR="006C4A0E" w:rsidRPr="008C0C79" w:rsidRDefault="006C4A0E" w:rsidP="006C4A0E">
            <w:pPr>
              <w:ind w:hanging="426"/>
              <w:rPr>
                <w:rFonts w:asciiTheme="majorHAnsi" w:hAnsiTheme="majorHAnsi"/>
                <w:sz w:val="28"/>
                <w:szCs w:val="28"/>
              </w:rPr>
            </w:pPr>
          </w:p>
          <w:p w14:paraId="3B00F7E6" w14:textId="2C6E6DCB" w:rsidR="006C4A0E" w:rsidRDefault="006C4A0E" w:rsidP="006C4A0E">
            <w:r>
              <w:t>Nom              : KHASA</w:t>
            </w:r>
          </w:p>
          <w:p w14:paraId="2F331649" w14:textId="4863E649" w:rsidR="006C4A0E" w:rsidRDefault="006C4A0E" w:rsidP="006C4A0E">
            <w:r>
              <w:t>Post-nom      : MBUMBA</w:t>
            </w:r>
          </w:p>
          <w:p w14:paraId="55EABF4B" w14:textId="2376CEA1" w:rsidR="006C4A0E" w:rsidRDefault="006C4A0E" w:rsidP="006C4A0E">
            <w:r>
              <w:t>Prénom         : ROGER</w:t>
            </w:r>
          </w:p>
          <w:p w14:paraId="29B972BE" w14:textId="4B8328A8" w:rsidR="006C4A0E" w:rsidRDefault="006C4A0E" w:rsidP="006C4A0E">
            <w:r>
              <w:t xml:space="preserve">Naissance     : Muanda, 23 mai 2000 </w:t>
            </w:r>
          </w:p>
          <w:p w14:paraId="4A73BC56" w14:textId="2465D287" w:rsidR="006C4A0E" w:rsidRDefault="006C4A0E" w:rsidP="006C4A0E">
            <w:r>
              <w:t xml:space="preserve">Etat civil         : célibataire </w:t>
            </w:r>
          </w:p>
          <w:p w14:paraId="550D1CDC" w14:textId="3FBDDF56" w:rsidR="006C4A0E" w:rsidRDefault="006C4A0E" w:rsidP="006C4A0E">
            <w:r>
              <w:t>Fille de           : KHASA</w:t>
            </w:r>
          </w:p>
          <w:p w14:paraId="73191A28" w14:textId="2AD211C2" w:rsidR="006C4A0E" w:rsidRDefault="006C4A0E" w:rsidP="006C4A0E">
            <w:r>
              <w:t>Et de              : SEVO</w:t>
            </w:r>
          </w:p>
          <w:p w14:paraId="250D6280" w14:textId="58000010" w:rsidR="006C4A0E" w:rsidRDefault="006C4A0E" w:rsidP="006C4A0E">
            <w:r>
              <w:t xml:space="preserve">Nationalité    : congolaise / Kinshasa </w:t>
            </w:r>
          </w:p>
          <w:p w14:paraId="65D5AC2E" w14:textId="4E56D551" w:rsidR="00036450" w:rsidRPr="008F2702" w:rsidRDefault="006C4A0E" w:rsidP="006C4A0E">
            <w:r>
              <w:t>Résidence     : AV. TUTUMA KINKELA N°91Q/ ville haute C/ Matadi</w:t>
            </w:r>
          </w:p>
          <w:p w14:paraId="513B5A52" w14:textId="77777777" w:rsidR="00036450" w:rsidRPr="008F2702" w:rsidRDefault="00036450" w:rsidP="00036450"/>
          <w:sdt>
            <w:sdtPr>
              <w:id w:val="-1954003311"/>
              <w:placeholder>
                <w:docPart w:val="79875C1ED287430E820B4A624E8D0EBE"/>
              </w:placeholder>
              <w:temporary/>
              <w:showingPlcHdr/>
              <w15:appearance w15:val="hidden"/>
            </w:sdtPr>
            <w:sdtEndPr/>
            <w:sdtContent>
              <w:p w14:paraId="6D04CE0F" w14:textId="77777777" w:rsidR="00036450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7CD6F1D3065C46C9A7BE7C36885A037A"/>
              </w:placeholder>
              <w:temporary/>
              <w:showingPlcHdr/>
              <w15:appearance w15:val="hidden"/>
            </w:sdtPr>
            <w:sdtEndPr/>
            <w:sdtContent>
              <w:p w14:paraId="6C620038" w14:textId="77777777" w:rsidR="004D3011" w:rsidRPr="008F2702" w:rsidRDefault="004D3011" w:rsidP="004D3011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p w14:paraId="06AF5E68" w14:textId="3FB6CB2D" w:rsidR="004D3011" w:rsidRPr="00CB7339" w:rsidRDefault="00CB7339" w:rsidP="004D3011">
            <w:pPr>
              <w:rPr>
                <w:sz w:val="10"/>
                <w:szCs w:val="14"/>
              </w:rPr>
            </w:pPr>
            <w:r w:rsidRPr="00CB7339">
              <w:rPr>
                <w:rFonts w:asciiTheme="majorHAnsi" w:hAnsiTheme="majorHAnsi"/>
                <w:szCs w:val="18"/>
              </w:rPr>
              <w:t>+243 854785891</w:t>
            </w:r>
          </w:p>
          <w:p w14:paraId="10C56B37" w14:textId="77777777" w:rsidR="004D3011" w:rsidRPr="008F2702" w:rsidRDefault="004D3011" w:rsidP="004D3011"/>
          <w:sdt>
            <w:sdtPr>
              <w:id w:val="67859272"/>
              <w:placeholder>
                <w:docPart w:val="F79B4CED3AF748FA9A8399D4D4D1002B"/>
              </w:placeholder>
              <w:temporary/>
              <w:showingPlcHdr/>
              <w15:appearance w15:val="hidden"/>
            </w:sdtPr>
            <w:sdtEndPr/>
            <w:sdtContent>
              <w:p w14:paraId="00AECFA3" w14:textId="77777777" w:rsidR="004D3011" w:rsidRPr="008F2702" w:rsidRDefault="004D3011" w:rsidP="004D3011">
                <w:r w:rsidRPr="008F2702">
                  <w:rPr>
                    <w:lang w:bidi="fr-FR"/>
                  </w:rPr>
                  <w:t>SITE WEB :</w:t>
                </w:r>
              </w:p>
            </w:sdtContent>
          </w:sdt>
          <w:sdt>
            <w:sdtPr>
              <w:id w:val="-720132143"/>
              <w:placeholder>
                <w:docPart w:val="245A41E4AD51452BAA07055F59691959"/>
              </w:placeholder>
              <w:temporary/>
              <w:showingPlcHdr/>
              <w15:appearance w15:val="hidden"/>
            </w:sdtPr>
            <w:sdtEndPr/>
            <w:sdtContent>
              <w:p w14:paraId="4D604B99" w14:textId="77777777" w:rsidR="004D3011" w:rsidRPr="008F2702" w:rsidRDefault="00E4381A" w:rsidP="004D3011">
                <w:r w:rsidRPr="008F2702">
                  <w:rPr>
                    <w:lang w:bidi="fr-FR"/>
                  </w:rPr>
                  <w:t>Emplacement du site web</w:t>
                </w:r>
              </w:p>
            </w:sdtContent>
          </w:sdt>
          <w:p w14:paraId="02410CF2" w14:textId="77777777" w:rsidR="004D3011" w:rsidRPr="008F2702" w:rsidRDefault="004D3011" w:rsidP="004D3011"/>
          <w:sdt>
            <w:sdtPr>
              <w:id w:val="-240260293"/>
              <w:placeholder>
                <w:docPart w:val="492C9AD701BF47C191BF4B54BE19A83F"/>
              </w:placeholder>
              <w:temporary/>
              <w:showingPlcHdr/>
              <w15:appearance w15:val="hidden"/>
            </w:sdtPr>
            <w:sdtEndPr/>
            <w:sdtContent>
              <w:p w14:paraId="149A4F1F" w14:textId="77777777" w:rsidR="004D3011" w:rsidRPr="008F2702" w:rsidRDefault="004D3011" w:rsidP="004D3011">
                <w:r w:rsidRPr="008F2702">
                  <w:rPr>
                    <w:lang w:bidi="fr-FR"/>
                  </w:rPr>
                  <w:t>E-MAIL :</w:t>
                </w:r>
              </w:p>
            </w:sdtContent>
          </w:sdt>
          <w:p w14:paraId="107F5DA1" w14:textId="1D2FA726" w:rsidR="004142CD" w:rsidRPr="00CB7339" w:rsidRDefault="00CB7339" w:rsidP="004142CD">
            <w:pPr>
              <w:rPr>
                <w:bCs/>
                <w:iCs/>
                <w:sz w:val="10"/>
                <w:szCs w:val="14"/>
              </w:rPr>
            </w:pPr>
            <w:r w:rsidRPr="00CB7339">
              <w:rPr>
                <w:rFonts w:asciiTheme="majorHAnsi" w:hAnsiTheme="majorHAnsi"/>
                <w:bCs/>
                <w:iCs/>
                <w:szCs w:val="18"/>
              </w:rPr>
              <w:t>rogerkhasaraw@gmail.com</w:t>
            </w:r>
          </w:p>
          <w:p w14:paraId="04D23FDB" w14:textId="5B909266" w:rsidR="004D3011" w:rsidRPr="008F2702" w:rsidRDefault="004D3011" w:rsidP="004D3011"/>
        </w:tc>
        <w:tc>
          <w:tcPr>
            <w:tcW w:w="720" w:type="dxa"/>
          </w:tcPr>
          <w:p w14:paraId="10E86770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9" w:type="dxa"/>
          </w:tcPr>
          <w:sdt>
            <w:sdtPr>
              <w:id w:val="1049110328"/>
              <w:placeholder>
                <w:docPart w:val="C8A4B64BDD12407581680F30B704BEA5"/>
              </w:placeholder>
              <w:temporary/>
              <w:showingPlcHdr/>
              <w15:appearance w15:val="hidden"/>
            </w:sdtPr>
            <w:sdtEndPr/>
            <w:sdtContent>
              <w:p w14:paraId="3ED4F3FA" w14:textId="77777777" w:rsidR="001B2ABD" w:rsidRPr="008F2702" w:rsidRDefault="00E25A26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FORMATION</w:t>
                </w:r>
              </w:p>
            </w:sdtContent>
          </w:sdt>
          <w:p w14:paraId="0AA091D2" w14:textId="010F7940" w:rsidR="00036450" w:rsidRPr="008F2702" w:rsidRDefault="00DB3EAE" w:rsidP="00B359E4">
            <w:pPr>
              <w:pStyle w:val="Titre4"/>
            </w:pPr>
            <w:r>
              <w:rPr>
                <w:rFonts w:asciiTheme="majorHAnsi" w:hAnsiTheme="majorHAnsi"/>
                <w:szCs w:val="18"/>
              </w:rPr>
              <w:t>EP</w:t>
            </w:r>
            <w:r w:rsidRPr="00643B6D">
              <w:rPr>
                <w:rFonts w:asciiTheme="majorHAnsi" w:hAnsiTheme="majorHAnsi"/>
                <w:szCs w:val="18"/>
              </w:rPr>
              <w:t>. TROIS MAGES</w:t>
            </w:r>
          </w:p>
          <w:p w14:paraId="6D2E228F" w14:textId="77777777" w:rsidR="00943F92" w:rsidRDefault="00643B6D" w:rsidP="00CC0C6D">
            <w:pPr>
              <w:rPr>
                <w:rFonts w:asciiTheme="majorHAnsi" w:hAnsiTheme="majorHAnsi"/>
                <w:szCs w:val="18"/>
              </w:rPr>
            </w:pPr>
            <w:r w:rsidRPr="00643B6D">
              <w:rPr>
                <w:rFonts w:asciiTheme="majorHAnsi" w:hAnsiTheme="majorHAnsi"/>
                <w:szCs w:val="18"/>
              </w:rPr>
              <w:t>2009</w:t>
            </w:r>
            <w:r>
              <w:rPr>
                <w:rFonts w:asciiTheme="majorHAnsi" w:hAnsiTheme="majorHAnsi"/>
                <w:szCs w:val="18"/>
              </w:rPr>
              <w:t> </w:t>
            </w:r>
          </w:p>
          <w:p w14:paraId="18862219" w14:textId="27D94726" w:rsidR="00CC0C6D" w:rsidRPr="00643B6D" w:rsidRDefault="00643B6D" w:rsidP="00CC0C6D">
            <w:pPr>
              <w:rPr>
                <w:sz w:val="10"/>
                <w:szCs w:val="14"/>
              </w:rPr>
            </w:pPr>
            <w:r>
              <w:rPr>
                <w:rFonts w:asciiTheme="majorHAnsi" w:hAnsiTheme="majorHAnsi"/>
                <w:szCs w:val="18"/>
              </w:rPr>
              <w:t xml:space="preserve"> </w:t>
            </w:r>
            <w:r w:rsidRPr="00643B6D">
              <w:rPr>
                <w:rFonts w:asciiTheme="majorHAnsi" w:hAnsiTheme="majorHAnsi"/>
                <w:szCs w:val="18"/>
              </w:rPr>
              <w:t xml:space="preserve">Certificat   </w:t>
            </w:r>
            <w:r w:rsidR="00B86B18" w:rsidRPr="00643B6D">
              <w:rPr>
                <w:rFonts w:asciiTheme="majorHAnsi" w:hAnsiTheme="majorHAnsi"/>
                <w:szCs w:val="18"/>
              </w:rPr>
              <w:t>Primaire</w:t>
            </w:r>
            <w:r w:rsidR="00B86B18">
              <w:rPr>
                <w:rFonts w:asciiTheme="majorHAnsi" w:hAnsiTheme="majorHAnsi"/>
                <w:szCs w:val="18"/>
              </w:rPr>
              <w:t xml:space="preserve"> </w:t>
            </w:r>
            <w:r w:rsidR="00226106">
              <w:rPr>
                <w:rFonts w:asciiTheme="majorHAnsi" w:hAnsiTheme="majorHAnsi"/>
                <w:szCs w:val="18"/>
              </w:rPr>
              <w:t>87%</w:t>
            </w:r>
          </w:p>
          <w:p w14:paraId="6CD6CA15" w14:textId="1E6DCF81" w:rsidR="00036450" w:rsidRPr="008F2702" w:rsidRDefault="004142CD" w:rsidP="004142CD">
            <w:r w:rsidRPr="008F2702">
              <w:rPr>
                <w:lang w:bidi="fr-FR"/>
              </w:rPr>
              <w:t xml:space="preserve"> </w:t>
            </w:r>
            <w:r w:rsidR="00F66C7A" w:rsidRPr="00F66C7A">
              <w:rPr>
                <w:lang w:bidi="fr-FR"/>
              </w:rPr>
              <w:t>2020</w:t>
            </w:r>
            <w:r w:rsidR="00F66C7A" w:rsidRPr="00F66C7A">
              <w:rPr>
                <w:lang w:bidi="fr-FR"/>
              </w:rPr>
              <w:tab/>
            </w:r>
            <w:r w:rsidR="00F66C7A" w:rsidRPr="00F66C7A">
              <w:rPr>
                <w:lang w:bidi="fr-FR"/>
              </w:rPr>
              <w:tab/>
            </w:r>
          </w:p>
          <w:p w14:paraId="07137FE5" w14:textId="75C0DBE9" w:rsidR="00036450" w:rsidRPr="008F2702" w:rsidRDefault="009A150E" w:rsidP="00B359E4">
            <w:pPr>
              <w:pStyle w:val="Titre4"/>
            </w:pPr>
            <w:r w:rsidRPr="00F66C7A">
              <w:rPr>
                <w:lang w:bidi="fr-FR"/>
              </w:rPr>
              <w:t>ITP/Banana</w:t>
            </w:r>
          </w:p>
          <w:p w14:paraId="2AEEA386" w14:textId="5E783D5C" w:rsidR="007C3201" w:rsidRDefault="007C3201" w:rsidP="001424E5">
            <w:pPr>
              <w:rPr>
                <w:lang w:bidi="fr-FR"/>
              </w:rPr>
            </w:pPr>
            <w:r w:rsidRPr="00F66C7A">
              <w:rPr>
                <w:lang w:bidi="fr-FR"/>
              </w:rPr>
              <w:t>2020</w:t>
            </w:r>
          </w:p>
          <w:p w14:paraId="3D5A372A" w14:textId="622BC386" w:rsidR="00AD1066" w:rsidRDefault="007C3201" w:rsidP="001424E5">
            <w:pPr>
              <w:rPr>
                <w:lang w:bidi="fr-FR"/>
              </w:rPr>
            </w:pPr>
            <w:r w:rsidRPr="00F66C7A">
              <w:rPr>
                <w:lang w:bidi="fr-FR"/>
              </w:rPr>
              <w:t>Diplôme d’Etat</w:t>
            </w:r>
            <w:r w:rsidRPr="00F66C7A">
              <w:rPr>
                <w:lang w:bidi="fr-FR"/>
              </w:rPr>
              <w:tab/>
              <w:t>Electronique</w:t>
            </w:r>
            <w:r>
              <w:rPr>
                <w:lang w:bidi="fr-FR"/>
              </w:rPr>
              <w:t xml:space="preserve"> 7</w:t>
            </w:r>
            <w:r w:rsidR="00617646">
              <w:rPr>
                <w:lang w:bidi="fr-FR"/>
              </w:rPr>
              <w:t>6</w:t>
            </w:r>
            <w:r>
              <w:rPr>
                <w:lang w:bidi="fr-FR"/>
              </w:rPr>
              <w:t>%</w:t>
            </w:r>
          </w:p>
          <w:p w14:paraId="27387B93" w14:textId="01389AF6" w:rsidR="001424E5" w:rsidRPr="008F2702" w:rsidRDefault="001424E5" w:rsidP="001424E5">
            <w:r w:rsidRPr="008F2702">
              <w:rPr>
                <w:lang w:bidi="fr-FR"/>
              </w:rPr>
              <w:t xml:space="preserve"> </w:t>
            </w:r>
          </w:p>
          <w:p w14:paraId="3CE97F29" w14:textId="77777777" w:rsidR="004142CD" w:rsidRPr="008F2702" w:rsidRDefault="004142CD" w:rsidP="00036450"/>
          <w:sdt>
            <w:sdtPr>
              <w:id w:val="1669594239"/>
              <w:placeholder>
                <w:docPart w:val="49786CE355424E6C8D445FD9C9E188C3"/>
              </w:placeholder>
              <w:temporary/>
              <w:showingPlcHdr/>
              <w15:appearance w15:val="hidden"/>
            </w:sdtPr>
            <w:sdtEndPr/>
            <w:sdtContent>
              <w:p w14:paraId="2C01B22E" w14:textId="77777777" w:rsidR="00036450" w:rsidRPr="008F2702" w:rsidRDefault="00180329" w:rsidP="00036450">
                <w:pPr>
                  <w:pStyle w:val="Titre2"/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14:paraId="581D6720" w14:textId="77777777" w:rsidR="00036450" w:rsidRPr="008F2702" w:rsidRDefault="00112054" w:rsidP="004D3011">
            <w:pPr>
              <w:rPr>
                <w:color w:val="FFFFFF" w:themeColor="background1"/>
              </w:rPr>
            </w:pPr>
            <w:r w:rsidRPr="008F2702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63292819" wp14:editId="585E4EEB">
                  <wp:extent cx="3893226" cy="1257300"/>
                  <wp:effectExtent l="0" t="0" r="0" b="0"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E14E0A8" w14:textId="77777777" w:rsidR="0043117B" w:rsidRPr="008F2702" w:rsidRDefault="005A6F6C" w:rsidP="000C45FF">
      <w:pPr>
        <w:tabs>
          <w:tab w:val="left" w:pos="990"/>
        </w:tabs>
      </w:pPr>
    </w:p>
    <w:sectPr w:rsidR="0043117B" w:rsidRPr="008F2702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A987" w14:textId="77777777" w:rsidR="005A6F6C" w:rsidRDefault="005A6F6C" w:rsidP="000C45FF">
      <w:r>
        <w:separator/>
      </w:r>
    </w:p>
  </w:endnote>
  <w:endnote w:type="continuationSeparator" w:id="0">
    <w:p w14:paraId="456565BD" w14:textId="77777777" w:rsidR="005A6F6C" w:rsidRDefault="005A6F6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52CD" w14:textId="77777777" w:rsidR="005A6F6C" w:rsidRDefault="005A6F6C" w:rsidP="000C45FF">
      <w:r>
        <w:separator/>
      </w:r>
    </w:p>
  </w:footnote>
  <w:footnote w:type="continuationSeparator" w:id="0">
    <w:p w14:paraId="0DDBCEEA" w14:textId="77777777" w:rsidR="005A6F6C" w:rsidRDefault="005A6F6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4D89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04BCCAAF" wp14:editId="59B8521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0E"/>
    <w:rsid w:val="00006B3F"/>
    <w:rsid w:val="00036450"/>
    <w:rsid w:val="0006561B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26106"/>
    <w:rsid w:val="002400EB"/>
    <w:rsid w:val="00256CF7"/>
    <w:rsid w:val="00281FD5"/>
    <w:rsid w:val="002D3CA3"/>
    <w:rsid w:val="0030481B"/>
    <w:rsid w:val="003140DA"/>
    <w:rsid w:val="003156FC"/>
    <w:rsid w:val="003254B5"/>
    <w:rsid w:val="0037121F"/>
    <w:rsid w:val="003A6B7D"/>
    <w:rsid w:val="003B06CA"/>
    <w:rsid w:val="003C563F"/>
    <w:rsid w:val="004071FC"/>
    <w:rsid w:val="004142CD"/>
    <w:rsid w:val="00445947"/>
    <w:rsid w:val="004813B3"/>
    <w:rsid w:val="00496591"/>
    <w:rsid w:val="004C63E4"/>
    <w:rsid w:val="004D3011"/>
    <w:rsid w:val="005262AC"/>
    <w:rsid w:val="005A6F6C"/>
    <w:rsid w:val="005B7F35"/>
    <w:rsid w:val="005E39D5"/>
    <w:rsid w:val="00600670"/>
    <w:rsid w:val="00617646"/>
    <w:rsid w:val="0062123A"/>
    <w:rsid w:val="00643B6D"/>
    <w:rsid w:val="00646E75"/>
    <w:rsid w:val="006771D0"/>
    <w:rsid w:val="006C4A0E"/>
    <w:rsid w:val="006F4449"/>
    <w:rsid w:val="007020E8"/>
    <w:rsid w:val="00715FCB"/>
    <w:rsid w:val="00743101"/>
    <w:rsid w:val="007775E1"/>
    <w:rsid w:val="007867A0"/>
    <w:rsid w:val="007927F5"/>
    <w:rsid w:val="00792EAB"/>
    <w:rsid w:val="007937B3"/>
    <w:rsid w:val="007C3201"/>
    <w:rsid w:val="007F3D9E"/>
    <w:rsid w:val="00802CA0"/>
    <w:rsid w:val="008C1AF2"/>
    <w:rsid w:val="008F2702"/>
    <w:rsid w:val="008F3B10"/>
    <w:rsid w:val="009260CD"/>
    <w:rsid w:val="00943F92"/>
    <w:rsid w:val="00952C25"/>
    <w:rsid w:val="009A150E"/>
    <w:rsid w:val="00A2118D"/>
    <w:rsid w:val="00AD1066"/>
    <w:rsid w:val="00AD76E2"/>
    <w:rsid w:val="00AF34D1"/>
    <w:rsid w:val="00B20152"/>
    <w:rsid w:val="00B359E4"/>
    <w:rsid w:val="00B57D98"/>
    <w:rsid w:val="00B70850"/>
    <w:rsid w:val="00B86B18"/>
    <w:rsid w:val="00B93A5C"/>
    <w:rsid w:val="00C066B6"/>
    <w:rsid w:val="00C37BA1"/>
    <w:rsid w:val="00C4674C"/>
    <w:rsid w:val="00C506CF"/>
    <w:rsid w:val="00C72BED"/>
    <w:rsid w:val="00C9578B"/>
    <w:rsid w:val="00CB0055"/>
    <w:rsid w:val="00CB7339"/>
    <w:rsid w:val="00CC0C6D"/>
    <w:rsid w:val="00D04BFE"/>
    <w:rsid w:val="00D2522B"/>
    <w:rsid w:val="00D422DE"/>
    <w:rsid w:val="00D5459D"/>
    <w:rsid w:val="00D81C21"/>
    <w:rsid w:val="00DA1F4D"/>
    <w:rsid w:val="00DB3EAE"/>
    <w:rsid w:val="00DD172A"/>
    <w:rsid w:val="00E06E4D"/>
    <w:rsid w:val="00E25A26"/>
    <w:rsid w:val="00E4381A"/>
    <w:rsid w:val="00E55D74"/>
    <w:rsid w:val="00E82626"/>
    <w:rsid w:val="00F17D8E"/>
    <w:rsid w:val="00F60274"/>
    <w:rsid w:val="00F66C7A"/>
    <w:rsid w:val="00F77FB9"/>
    <w:rsid w:val="00F8321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167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SA\AppData\Local\Microsoft\Office\16.0\DTS\fr-FR%7b15D705FB-BCE5-4EEC-9F19-7E0B81116D97%7d\%7bE46EFB04-37D3-409A-88BE-CBBFA56DDAF4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Bootstrap</c:v>
                </c:pt>
                <c:pt idx="1">
                  <c:v>Css</c:v>
                </c:pt>
                <c:pt idx="2">
                  <c:v>Html</c:v>
                </c:pt>
                <c:pt idx="3">
                  <c:v>Excel</c:v>
                </c:pt>
                <c:pt idx="4">
                  <c:v>word</c:v>
                </c:pt>
                <c:pt idx="5">
                  <c:v>js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0.35</c:v>
                </c:pt>
                <c:pt idx="2">
                  <c:v>0.75</c:v>
                </c:pt>
                <c:pt idx="3">
                  <c:v>0.25</c:v>
                </c:pt>
                <c:pt idx="4">
                  <c:v>0.8</c:v>
                </c:pt>
                <c:pt idx="5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4C98B17F2046DE95D9670FBE92A7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A03A20-0CFC-4188-A8D3-6D39E1046852}"/>
      </w:docPartPr>
      <w:docPartBody>
        <w:p w:rsidR="004D14A2" w:rsidRDefault="009F7F40">
          <w:pPr>
            <w:pStyle w:val="C64C98B17F2046DE95D9670FBE92A7DC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79875C1ED287430E820B4A624E8D0E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CB9D0A-3065-4E91-A55A-E88CF5B29F8B}"/>
      </w:docPartPr>
      <w:docPartBody>
        <w:p w:rsidR="004D14A2" w:rsidRDefault="009F7F40">
          <w:pPr>
            <w:pStyle w:val="79875C1ED287430E820B4A624E8D0EBE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7CD6F1D3065C46C9A7BE7C36885A03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AA1A23-8625-4CBD-8688-F6F3553C1DCD}"/>
      </w:docPartPr>
      <w:docPartBody>
        <w:p w:rsidR="004D14A2" w:rsidRDefault="009F7F40">
          <w:pPr>
            <w:pStyle w:val="7CD6F1D3065C46C9A7BE7C36885A037A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F79B4CED3AF748FA9A8399D4D4D10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2B005B-D5BC-402D-B58D-4F0E899C9310}"/>
      </w:docPartPr>
      <w:docPartBody>
        <w:p w:rsidR="004D14A2" w:rsidRDefault="009F7F40">
          <w:pPr>
            <w:pStyle w:val="F79B4CED3AF748FA9A8399D4D4D1002B"/>
          </w:pPr>
          <w:r w:rsidRPr="008F2702">
            <w:rPr>
              <w:lang w:bidi="fr-FR"/>
            </w:rPr>
            <w:t>SITE WEB :</w:t>
          </w:r>
        </w:p>
      </w:docPartBody>
    </w:docPart>
    <w:docPart>
      <w:docPartPr>
        <w:name w:val="245A41E4AD51452BAA07055F59691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F1BBBD-9CD7-4FF4-91CF-AF51361959B9}"/>
      </w:docPartPr>
      <w:docPartBody>
        <w:p w:rsidR="004D14A2" w:rsidRDefault="009F7F40">
          <w:pPr>
            <w:pStyle w:val="245A41E4AD51452BAA07055F59691959"/>
          </w:pPr>
          <w:r w:rsidRPr="008F2702">
            <w:rPr>
              <w:lang w:bidi="fr-FR"/>
            </w:rPr>
            <w:t>Emplacement du site web</w:t>
          </w:r>
        </w:p>
      </w:docPartBody>
    </w:docPart>
    <w:docPart>
      <w:docPartPr>
        <w:name w:val="492C9AD701BF47C191BF4B54BE19A8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237B4E-1844-463F-B5C2-C7AA8CEFE21D}"/>
      </w:docPartPr>
      <w:docPartBody>
        <w:p w:rsidR="004D14A2" w:rsidRDefault="009F7F40">
          <w:pPr>
            <w:pStyle w:val="492C9AD701BF47C191BF4B54BE19A83F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C8A4B64BDD12407581680F30B704BE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4C1A7A-1790-4E13-8A76-C05DDFB0E104}"/>
      </w:docPartPr>
      <w:docPartBody>
        <w:p w:rsidR="004D14A2" w:rsidRDefault="009F7F40">
          <w:pPr>
            <w:pStyle w:val="C8A4B64BDD12407581680F30B704BEA5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49786CE355424E6C8D445FD9C9E18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E4DE5D-FAEE-4BA7-8231-7C88648464D6}"/>
      </w:docPartPr>
      <w:docPartBody>
        <w:p w:rsidR="004D14A2" w:rsidRDefault="009F7F40">
          <w:pPr>
            <w:pStyle w:val="49786CE355424E6C8D445FD9C9E188C3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FD"/>
    <w:rsid w:val="004D14A2"/>
    <w:rsid w:val="007032FD"/>
    <w:rsid w:val="009F7F40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64C98B17F2046DE95D9670FBE92A7DC">
    <w:name w:val="C64C98B17F2046DE95D9670FBE92A7DC"/>
  </w:style>
  <w:style w:type="paragraph" w:customStyle="1" w:styleId="79875C1ED287430E820B4A624E8D0EBE">
    <w:name w:val="79875C1ED287430E820B4A624E8D0EBE"/>
  </w:style>
  <w:style w:type="paragraph" w:customStyle="1" w:styleId="7CD6F1D3065C46C9A7BE7C36885A037A">
    <w:name w:val="7CD6F1D3065C46C9A7BE7C36885A037A"/>
  </w:style>
  <w:style w:type="paragraph" w:customStyle="1" w:styleId="F79B4CED3AF748FA9A8399D4D4D1002B">
    <w:name w:val="F79B4CED3AF748FA9A8399D4D4D1002B"/>
  </w:style>
  <w:style w:type="paragraph" w:customStyle="1" w:styleId="245A41E4AD51452BAA07055F59691959">
    <w:name w:val="245A41E4AD51452BAA07055F59691959"/>
  </w:style>
  <w:style w:type="paragraph" w:customStyle="1" w:styleId="492C9AD701BF47C191BF4B54BE19A83F">
    <w:name w:val="492C9AD701BF47C191BF4B54BE19A83F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8A4B64BDD12407581680F30B704BEA5">
    <w:name w:val="C8A4B64BDD12407581680F30B704BEA5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49786CE355424E6C8D445FD9C9E188C3">
    <w:name w:val="49786CE355424E6C8D445FD9C9E18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{E46EFB04-37D3-409A-88BE-CBBFA56DDAF4}tf00546271_win32</Template>
  <TotalTime>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2022-11-22T17:36:00Z</dcterms:created>
  <dcterms:modified xsi:type="dcterms:W3CDTF">2022-11-23T16:26:00Z</dcterms:modified>
</cp:coreProperties>
</file>